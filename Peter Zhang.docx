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C5" w:rsidRPr="002514AB" w:rsidRDefault="00E3487E" w:rsidP="00081652">
      <w:pPr>
        <w:pStyle w:val="Title"/>
        <w:jc w:val="center"/>
        <w:rPr>
          <w:sz w:val="40"/>
        </w:rPr>
      </w:pPr>
      <w:r w:rsidRPr="002514AB">
        <w:rPr>
          <w:rFonts w:hint="eastAsia"/>
          <w:sz w:val="40"/>
          <w:lang w:eastAsia="zh-CN"/>
        </w:rPr>
        <w:t>Pe</w:t>
      </w:r>
      <w:r w:rsidR="00F71252" w:rsidRPr="002514AB">
        <w:rPr>
          <w:sz w:val="40"/>
          <w:lang w:eastAsia="zh-CN"/>
        </w:rPr>
        <w:t>ng (Pet</w:t>
      </w:r>
      <w:r w:rsidRPr="002514AB">
        <w:rPr>
          <w:rFonts w:hint="eastAsia"/>
          <w:sz w:val="40"/>
          <w:lang w:eastAsia="zh-CN"/>
        </w:rPr>
        <w:t>er</w:t>
      </w:r>
      <w:r w:rsidR="00F71252" w:rsidRPr="002514AB">
        <w:rPr>
          <w:sz w:val="40"/>
          <w:lang w:eastAsia="zh-CN"/>
        </w:rPr>
        <w:t>)</w:t>
      </w:r>
      <w:r w:rsidRPr="002514AB">
        <w:rPr>
          <w:rFonts w:hint="eastAsia"/>
          <w:sz w:val="40"/>
          <w:lang w:eastAsia="zh-CN"/>
        </w:rPr>
        <w:t xml:space="preserve"> zhang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0728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E3487E" w:rsidP="003218EF">
            <w:pPr>
              <w:pStyle w:val="ContactInfo"/>
              <w:jc w:val="center"/>
            </w:pPr>
            <w:r>
              <w:rPr>
                <w:rFonts w:hint="eastAsia"/>
                <w:lang w:eastAsia="zh-CN"/>
              </w:rPr>
              <w:t>12450 Tibbetts St, Odessa, FL 33556</w:t>
            </w:r>
            <w:r w:rsidR="00260D3F" w:rsidRPr="00843164">
              <w:t> | </w:t>
            </w:r>
            <w:r>
              <w:rPr>
                <w:rFonts w:hint="eastAsia"/>
                <w:lang w:eastAsia="zh-CN"/>
              </w:rPr>
              <w:t>304-276-7766</w:t>
            </w:r>
            <w:r w:rsidR="00260D3F" w:rsidRPr="00843164">
              <w:t> | </w:t>
            </w:r>
            <w:r w:rsidR="00B6464E">
              <w:t>zhang.peng.biz</w:t>
            </w:r>
            <w:r>
              <w:rPr>
                <w:rFonts w:hint="eastAsia"/>
                <w:lang w:eastAsia="zh-CN"/>
              </w:rPr>
              <w:t>@gmail.com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A584DA1BF88C46CF8A92341758EAF263"/>
        </w:placeholder>
        <w:temporary/>
        <w:showingPlcHdr/>
      </w:sdtPr>
      <w:sdtEndPr/>
      <w:sdtContent>
        <w:p w:rsidR="00C067C5" w:rsidRPr="00843164" w:rsidRDefault="00126049" w:rsidP="002514AB">
          <w:pPr>
            <w:pStyle w:val="Heading1"/>
            <w:spacing w:before="0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Objective table"/>
      </w:tblPr>
      <w:tblGrid>
        <w:gridCol w:w="10728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1D0FCB" w:rsidP="00A01938">
            <w:r>
              <w:t>Looking for a r</w:t>
            </w:r>
            <w:r w:rsidR="00C129DF">
              <w:t xml:space="preserve">emote </w:t>
            </w:r>
            <w:bookmarkStart w:id="0" w:name="_GoBack"/>
            <w:bookmarkEnd w:id="0"/>
            <w:r w:rsidR="00711B41">
              <w:t>position as a</w:t>
            </w:r>
            <w:r>
              <w:t xml:space="preserve"> staffing</w:t>
            </w:r>
            <w:r w:rsidR="00474430">
              <w:t xml:space="preserve"> company</w:t>
            </w:r>
            <w:r w:rsidR="00711B41">
              <w:t xml:space="preserve"> r</w:t>
            </w:r>
            <w:r>
              <w:t>ecruiter.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DC39EA0BFF794864B338C31FBE8B3983"/>
        </w:placeholder>
        <w:temporary/>
        <w:showingPlcHdr/>
      </w:sdtPr>
      <w:sdtEndPr/>
      <w:sdtContent>
        <w:p w:rsidR="00126049" w:rsidRPr="00843164" w:rsidRDefault="00126049" w:rsidP="00AE45FE">
          <w:pPr>
            <w:pStyle w:val="Heading1"/>
            <w:spacing w:before="240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0728"/>
      </w:tblGrid>
      <w:tr w:rsidR="00260D3F" w:rsidRPr="00843164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04F44" w:rsidRDefault="008E6F3D" w:rsidP="00DD3729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Ability: </w:t>
            </w:r>
            <w:r w:rsidR="00204F44">
              <w:rPr>
                <w:lang w:eastAsia="zh-CN"/>
              </w:rPr>
              <w:t xml:space="preserve">Fast leaner, critical </w:t>
            </w:r>
            <w:r w:rsidR="003220B7">
              <w:rPr>
                <w:lang w:eastAsia="zh-CN"/>
              </w:rPr>
              <w:t xml:space="preserve">thinker, adaptive, </w:t>
            </w:r>
            <w:r w:rsidR="00A31A4D">
              <w:rPr>
                <w:lang w:eastAsia="zh-CN"/>
              </w:rPr>
              <w:t>time manage</w:t>
            </w:r>
            <w:r w:rsidR="005305B2">
              <w:rPr>
                <w:lang w:eastAsia="zh-CN"/>
              </w:rPr>
              <w:t>ment</w:t>
            </w:r>
            <w:r w:rsidR="00204F44">
              <w:rPr>
                <w:lang w:eastAsia="zh-CN"/>
              </w:rPr>
              <w:t>.</w:t>
            </w:r>
          </w:p>
          <w:p w:rsidR="003B20F4" w:rsidRDefault="008E6F3D" w:rsidP="00DD3729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Skill: r</w:t>
            </w:r>
            <w:r w:rsidR="003B20F4">
              <w:rPr>
                <w:lang w:eastAsia="zh-CN"/>
              </w:rPr>
              <w:t xml:space="preserve">ecruiting, </w:t>
            </w:r>
            <w:r w:rsidR="00A31A4D">
              <w:rPr>
                <w:lang w:eastAsia="zh-CN"/>
              </w:rPr>
              <w:t xml:space="preserve">screen </w:t>
            </w:r>
            <w:r w:rsidR="003B20F4">
              <w:rPr>
                <w:lang w:eastAsia="zh-CN"/>
              </w:rPr>
              <w:t>candidate</w:t>
            </w:r>
            <w:r w:rsidR="00A31A4D">
              <w:rPr>
                <w:lang w:eastAsia="zh-CN"/>
              </w:rPr>
              <w:t>,</w:t>
            </w:r>
            <w:r w:rsidR="003B20F4">
              <w:rPr>
                <w:lang w:eastAsia="zh-CN"/>
              </w:rPr>
              <w:t xml:space="preserve"> negotiating, relationship development</w:t>
            </w:r>
            <w:r w:rsidR="00A31A4D">
              <w:rPr>
                <w:lang w:eastAsia="zh-CN"/>
              </w:rPr>
              <w:t xml:space="preserve">, </w:t>
            </w:r>
            <w:r w:rsidR="00A31A4D" w:rsidRPr="00A31A4D">
              <w:rPr>
                <w:lang w:eastAsia="zh-CN"/>
              </w:rPr>
              <w:t>E-</w:t>
            </w:r>
            <w:r w:rsidR="00A31A4D">
              <w:rPr>
                <w:lang w:eastAsia="zh-CN"/>
              </w:rPr>
              <w:t>V</w:t>
            </w:r>
            <w:r w:rsidR="00A31A4D" w:rsidRPr="00A31A4D">
              <w:rPr>
                <w:lang w:eastAsia="zh-CN"/>
              </w:rPr>
              <w:t>erify</w:t>
            </w:r>
            <w:r w:rsidR="00263FCF">
              <w:rPr>
                <w:lang w:eastAsia="zh-CN"/>
              </w:rPr>
              <w:t>, programing</w:t>
            </w:r>
            <w:r w:rsidR="003B20F4">
              <w:rPr>
                <w:lang w:eastAsia="zh-CN"/>
              </w:rPr>
              <w:t>.</w:t>
            </w:r>
          </w:p>
          <w:p w:rsidR="004816DE" w:rsidRPr="00843164" w:rsidRDefault="00810B5F" w:rsidP="00D3148F">
            <w:pPr>
              <w:spacing w:line="240" w:lineRule="auto"/>
            </w:pPr>
            <w:r>
              <w:rPr>
                <w:lang w:eastAsia="zh-CN"/>
              </w:rPr>
              <w:t xml:space="preserve">Software: </w:t>
            </w:r>
            <w:r w:rsidR="005C38D9">
              <w:rPr>
                <w:lang w:eastAsia="zh-CN"/>
              </w:rPr>
              <w:t>MS Office Suite</w:t>
            </w:r>
            <w:r w:rsidR="006529A5">
              <w:rPr>
                <w:lang w:eastAsia="zh-CN"/>
              </w:rPr>
              <w:t xml:space="preserve">, </w:t>
            </w:r>
            <w:proofErr w:type="spellStart"/>
            <w:r w:rsidR="006529A5">
              <w:rPr>
                <w:lang w:eastAsia="zh-CN"/>
              </w:rPr>
              <w:t>JazzHR</w:t>
            </w:r>
            <w:proofErr w:type="spellEnd"/>
            <w:r w:rsidR="006529A5">
              <w:rPr>
                <w:lang w:eastAsia="zh-CN"/>
              </w:rPr>
              <w:t xml:space="preserve">, </w:t>
            </w:r>
            <w:proofErr w:type="spellStart"/>
            <w:r w:rsidR="006529A5">
              <w:rPr>
                <w:lang w:eastAsia="zh-CN"/>
              </w:rPr>
              <w:t>BambooHR</w:t>
            </w:r>
            <w:proofErr w:type="spellEnd"/>
            <w:r w:rsidR="00D3148F">
              <w:rPr>
                <w:lang w:eastAsia="zh-CN"/>
              </w:rPr>
              <w:t xml:space="preserve">, </w:t>
            </w:r>
            <w:r w:rsidR="00D3148F">
              <w:rPr>
                <w:lang w:eastAsia="zh-CN"/>
              </w:rPr>
              <w:t xml:space="preserve">Visual Studio, Ellipse, NetBeans, </w:t>
            </w:r>
            <w:proofErr w:type="spellStart"/>
            <w:r w:rsidR="00D3148F">
              <w:rPr>
                <w:lang w:eastAsia="zh-CN"/>
              </w:rPr>
              <w:t>PuTTY</w:t>
            </w:r>
            <w:proofErr w:type="spellEnd"/>
            <w:r w:rsidR="00D3148F">
              <w:rPr>
                <w:lang w:eastAsia="zh-CN"/>
              </w:rPr>
              <w:t>, GitHub</w:t>
            </w:r>
            <w:r w:rsidR="00D3148F">
              <w:rPr>
                <w:lang w:eastAsia="zh-CN"/>
              </w:rPr>
              <w:t>.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4A31ECEB0B6B4F8C893E5358B45C3694"/>
        </w:placeholder>
        <w:temporary/>
        <w:showingPlcHdr/>
      </w:sdtPr>
      <w:sdtEndPr/>
      <w:sdtContent>
        <w:p w:rsidR="00843164" w:rsidRPr="00843164" w:rsidRDefault="00843164" w:rsidP="00AE45FE">
          <w:pPr>
            <w:pStyle w:val="Heading1"/>
            <w:spacing w:before="240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657"/>
        <w:gridCol w:w="7415"/>
      </w:tblGrid>
      <w:tr w:rsidR="00D13EBC" w:rsidRPr="00843164" w:rsidTr="001049B4">
        <w:trPr>
          <w:tblHeader/>
        </w:trPr>
        <w:tc>
          <w:tcPr>
            <w:tcW w:w="913" w:type="pct"/>
          </w:tcPr>
          <w:p w:rsidR="00D13EBC" w:rsidRPr="00843164" w:rsidRDefault="00D13EBC" w:rsidP="00D13EBC">
            <w:pPr>
              <w:pStyle w:val="Date"/>
            </w:pPr>
            <w:r>
              <w:t>2017.2 - Present</w:t>
            </w:r>
          </w:p>
        </w:tc>
        <w:tc>
          <w:tcPr>
            <w:tcW w:w="4087" w:type="pct"/>
          </w:tcPr>
          <w:p w:rsidR="00D13EBC" w:rsidRPr="00843164" w:rsidRDefault="00D13EBC" w:rsidP="001049B4">
            <w:r>
              <w:t>Freelancer</w:t>
            </w:r>
            <w:r w:rsidRPr="00843164">
              <w:t>,  </w:t>
            </w:r>
            <w:r>
              <w:t>Odessa, FL</w:t>
            </w:r>
          </w:p>
          <w:p w:rsidR="00D13EBC" w:rsidRPr="00843164" w:rsidRDefault="003C73FC" w:rsidP="00B7660F">
            <w:pPr>
              <w:pStyle w:val="ListBullet"/>
            </w:pPr>
            <w:r>
              <w:t>Web development, marketing</w:t>
            </w:r>
            <w:r w:rsidR="00B7660F">
              <w:t>, career coaching</w:t>
            </w:r>
            <w:r w:rsidR="00D13EBC">
              <w:t>.</w:t>
            </w:r>
          </w:p>
        </w:tc>
      </w:tr>
      <w:tr w:rsidR="00843164" w:rsidRPr="00843164" w:rsidTr="00843164">
        <w:trPr>
          <w:tblHeader/>
        </w:trPr>
        <w:tc>
          <w:tcPr>
            <w:tcW w:w="913" w:type="pct"/>
          </w:tcPr>
          <w:p w:rsidR="00843164" w:rsidRPr="00843164" w:rsidRDefault="008E4BC9" w:rsidP="00827B26">
            <w:pPr>
              <w:pStyle w:val="Date"/>
            </w:pPr>
            <w:r>
              <w:t>201</w:t>
            </w:r>
            <w:r w:rsidR="003102CD">
              <w:t>4</w:t>
            </w:r>
            <w:r w:rsidR="00F71252">
              <w:t>.</w:t>
            </w:r>
            <w:r w:rsidR="00827B26">
              <w:t>2</w:t>
            </w:r>
            <w:r>
              <w:t xml:space="preserve"> </w:t>
            </w:r>
            <w:r w:rsidR="00F71252">
              <w:t>-</w:t>
            </w:r>
            <w:r>
              <w:t xml:space="preserve"> 2017.</w:t>
            </w:r>
            <w:r w:rsidR="00A01178">
              <w:t>2</w:t>
            </w:r>
          </w:p>
        </w:tc>
        <w:tc>
          <w:tcPr>
            <w:tcW w:w="4087" w:type="pct"/>
          </w:tcPr>
          <w:p w:rsidR="00843164" w:rsidRPr="00843164" w:rsidRDefault="008B4D90" w:rsidP="00297EBC">
            <w:r>
              <w:t>Recruiter</w:t>
            </w:r>
            <w:r w:rsidR="00843164" w:rsidRPr="00843164">
              <w:t>,  </w:t>
            </w:r>
            <w:r>
              <w:t>Open Mind Staffing, Phoenix, AZ</w:t>
            </w:r>
          </w:p>
          <w:p w:rsidR="00843164" w:rsidRDefault="000D0D8B" w:rsidP="00070E01">
            <w:pPr>
              <w:pStyle w:val="ListBullet"/>
            </w:pPr>
            <w:r>
              <w:t>Successfully recruit</w:t>
            </w:r>
            <w:r w:rsidR="00070E01">
              <w:t xml:space="preserve"> in</w:t>
            </w:r>
            <w:r>
              <w:t xml:space="preserve"> industries </w:t>
            </w:r>
            <w:r w:rsidR="00070E01">
              <w:t>of</w:t>
            </w:r>
            <w:r>
              <w:t xml:space="preserve"> finance, accounting, and IT.</w:t>
            </w:r>
          </w:p>
          <w:p w:rsidR="007B5D19" w:rsidRDefault="007A3394" w:rsidP="007A3394">
            <w:pPr>
              <w:pStyle w:val="ListBullet"/>
            </w:pPr>
            <w:r w:rsidRPr="007A3394">
              <w:t xml:space="preserve">Placing Top Talents in both Local and National Markets, through partnership with Fortune 500 Companies in the Financial Services and Banking industry. </w:t>
            </w:r>
          </w:p>
          <w:p w:rsidR="007A3394" w:rsidRPr="00843164" w:rsidRDefault="007A3394" w:rsidP="007A3394">
            <w:pPr>
              <w:pStyle w:val="ListBullet"/>
            </w:pPr>
            <w:r w:rsidRPr="007A3394">
              <w:t xml:space="preserve">Recruited on positions for clients like: Bank of America, Wells Fargo, LPL Financial, MetLife, </w:t>
            </w:r>
            <w:proofErr w:type="spellStart"/>
            <w:r w:rsidRPr="007A3394">
              <w:t>Novant</w:t>
            </w:r>
            <w:proofErr w:type="spellEnd"/>
            <w:r w:rsidRPr="007A3394">
              <w:t xml:space="preserve">, and many </w:t>
            </w:r>
            <w:proofErr w:type="spellStart"/>
            <w:r w:rsidRPr="007A3394">
              <w:t>mid level</w:t>
            </w:r>
            <w:proofErr w:type="spellEnd"/>
            <w:r w:rsidRPr="007A3394">
              <w:t xml:space="preserve"> Accounting &amp; Finance firms.</w:t>
            </w:r>
          </w:p>
        </w:tc>
      </w:tr>
      <w:tr w:rsidR="00104216" w:rsidRPr="00843164" w:rsidTr="001049B4">
        <w:tc>
          <w:tcPr>
            <w:tcW w:w="913" w:type="pct"/>
          </w:tcPr>
          <w:p w:rsidR="00104216" w:rsidRPr="00843164" w:rsidRDefault="00104216" w:rsidP="003102CD">
            <w:pPr>
              <w:pStyle w:val="Date"/>
            </w:pPr>
            <w:r>
              <w:t>2012.3 - 201</w:t>
            </w:r>
            <w:r w:rsidR="003102CD">
              <w:t>4</w:t>
            </w:r>
            <w:r w:rsidR="00827B26">
              <w:t>.1</w:t>
            </w:r>
          </w:p>
        </w:tc>
        <w:tc>
          <w:tcPr>
            <w:tcW w:w="4087" w:type="pct"/>
          </w:tcPr>
          <w:p w:rsidR="00104216" w:rsidRPr="00843164" w:rsidRDefault="00C86A94" w:rsidP="001049B4">
            <w:r>
              <w:t>Web Developer</w:t>
            </w:r>
            <w:r w:rsidR="00104216" w:rsidRPr="00843164">
              <w:t>, </w:t>
            </w:r>
            <w:proofErr w:type="spellStart"/>
            <w:r>
              <w:t>Panzura</w:t>
            </w:r>
            <w:proofErr w:type="spellEnd"/>
            <w:r w:rsidR="00C363BC">
              <w:t xml:space="preserve">, </w:t>
            </w:r>
            <w:r w:rsidR="00104216" w:rsidRPr="00843164">
              <w:t> </w:t>
            </w:r>
            <w:r w:rsidRPr="00C86A94">
              <w:t>Campbell, CA</w:t>
            </w:r>
          </w:p>
          <w:p w:rsidR="00104216" w:rsidRDefault="002C69FB" w:rsidP="001049B4">
            <w:pPr>
              <w:pStyle w:val="ListBullet"/>
            </w:pPr>
            <w:r>
              <w:t>Develop front-end to sprout instances on M</w:t>
            </w:r>
            <w:r w:rsidR="00190E00">
              <w:t>icrosoft</w:t>
            </w:r>
            <w:r>
              <w:t xml:space="preserve"> Azure by creating and executing JSON </w:t>
            </w:r>
            <w:r w:rsidR="003334A7">
              <w:t>template</w:t>
            </w:r>
            <w:r w:rsidR="00104216">
              <w:t>.</w:t>
            </w:r>
          </w:p>
          <w:p w:rsidR="00104216" w:rsidRDefault="002579A3" w:rsidP="001049B4">
            <w:pPr>
              <w:pStyle w:val="ListBullet"/>
            </w:pPr>
            <w:r>
              <w:t xml:space="preserve">Implemented authorization to access the </w:t>
            </w:r>
            <w:r w:rsidR="00815F00">
              <w:t>Microsoft</w:t>
            </w:r>
            <w:r>
              <w:t xml:space="preserve"> Azure feature such as storage, managing Azure resources, virtual machines via Python Azure SDK.</w:t>
            </w:r>
            <w:r w:rsidR="00104216">
              <w:t xml:space="preserve"> </w:t>
            </w:r>
          </w:p>
          <w:p w:rsidR="00104216" w:rsidRPr="00843164" w:rsidRDefault="00B2394B" w:rsidP="00B2394B">
            <w:pPr>
              <w:pStyle w:val="ListBullet"/>
            </w:pPr>
            <w:r>
              <w:t xml:space="preserve">Deploy instance on Azure cloud service by using </w:t>
            </w:r>
            <w:r w:rsidR="00815F00">
              <w:t>PowerShell</w:t>
            </w:r>
            <w:r>
              <w:t>.</w:t>
            </w:r>
          </w:p>
        </w:tc>
      </w:tr>
      <w:tr w:rsidR="00843164" w:rsidRPr="00843164" w:rsidTr="00843164">
        <w:tc>
          <w:tcPr>
            <w:tcW w:w="913" w:type="pct"/>
          </w:tcPr>
          <w:p w:rsidR="00843164" w:rsidRPr="00843164" w:rsidRDefault="008E4BC9" w:rsidP="00104216">
            <w:pPr>
              <w:pStyle w:val="Date"/>
            </w:pPr>
            <w:r>
              <w:t>20</w:t>
            </w:r>
            <w:r w:rsidR="00104216">
              <w:t>09</w:t>
            </w:r>
            <w:r>
              <w:t xml:space="preserve">.6 - </w:t>
            </w:r>
            <w:r w:rsidR="00F71252">
              <w:t>20</w:t>
            </w:r>
            <w:r w:rsidR="00104216">
              <w:t>12</w:t>
            </w:r>
            <w:r w:rsidR="00F71252">
              <w:t>.1</w:t>
            </w:r>
          </w:p>
        </w:tc>
        <w:tc>
          <w:tcPr>
            <w:tcW w:w="4087" w:type="pct"/>
          </w:tcPr>
          <w:p w:rsidR="00843164" w:rsidRPr="00843164" w:rsidRDefault="00F71252" w:rsidP="00297EBC">
            <w:r>
              <w:t>Software Engineer</w:t>
            </w:r>
            <w:r w:rsidR="00843164" w:rsidRPr="00843164">
              <w:t>,  </w:t>
            </w:r>
            <w:r w:rsidR="00B46BCE">
              <w:t>Global Health Pass</w:t>
            </w:r>
            <w:r w:rsidR="00C363BC">
              <w:t>, Mountain View, CA</w:t>
            </w:r>
          </w:p>
          <w:p w:rsidR="00B46BCE" w:rsidRDefault="00B46BCE" w:rsidP="00B46BCE">
            <w:pPr>
              <w:pStyle w:val="ListBullet"/>
            </w:pPr>
            <w:r>
              <w:t>Design, customize and maintain CRM website for various login users.</w:t>
            </w:r>
          </w:p>
          <w:p w:rsidR="00843164" w:rsidRDefault="00B46BCE" w:rsidP="00B46BCE">
            <w:pPr>
              <w:pStyle w:val="ListBullet"/>
            </w:pPr>
            <w:r>
              <w:t>Integrate 3</w:t>
            </w:r>
            <w:r w:rsidRPr="00B46BCE">
              <w:rPr>
                <w:vertAlign w:val="superscript"/>
              </w:rPr>
              <w:t>rd</w:t>
            </w:r>
            <w:r>
              <w:t xml:space="preserve"> party package to current system</w:t>
            </w:r>
            <w:r w:rsidR="00E44D9F">
              <w:t>.</w:t>
            </w:r>
          </w:p>
          <w:p w:rsidR="00104216" w:rsidRPr="00843164" w:rsidRDefault="00B46BCE" w:rsidP="00104216">
            <w:pPr>
              <w:pStyle w:val="ListBullet"/>
            </w:pPr>
            <w:r>
              <w:t>Access MySQL to extract and analyze data</w:t>
            </w:r>
            <w:r w:rsidR="00E72486">
              <w:t>, generate report</w:t>
            </w:r>
            <w:r w:rsidR="00E44D9F">
              <w:t>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54E04FC305D94A0CA79F50BCE1E7EA6C"/>
        </w:placeholder>
        <w:temporary/>
        <w:showingPlcHdr/>
      </w:sdtPr>
      <w:sdtEndPr/>
      <w:sdtContent>
        <w:p w:rsidR="00843164" w:rsidRPr="00843164" w:rsidRDefault="00843164" w:rsidP="00AE45FE">
          <w:pPr>
            <w:pStyle w:val="Heading1"/>
            <w:spacing w:before="240"/>
          </w:pPr>
          <w:r w:rsidRPr="00843164">
            <w:t>Education</w:t>
          </w:r>
        </w:p>
      </w:sdtContent>
    </w:sdt>
    <w:tbl>
      <w:tblPr>
        <w:tblStyle w:val="ResumeTable"/>
        <w:tblW w:w="5127" w:type="pct"/>
        <w:tblLook w:val="0600" w:firstRow="0" w:lastRow="0" w:firstColumn="0" w:lastColumn="0" w:noHBand="1" w:noVBand="1"/>
        <w:tblDescription w:val="Education table"/>
      </w:tblPr>
      <w:tblGrid>
        <w:gridCol w:w="1699"/>
        <w:gridCol w:w="7603"/>
      </w:tblGrid>
      <w:tr w:rsidR="00364B1A" w:rsidRPr="00843164" w:rsidTr="002514AB">
        <w:trPr>
          <w:trHeight w:val="313"/>
          <w:tblHeader/>
        </w:trPr>
        <w:tc>
          <w:tcPr>
            <w:tcW w:w="913" w:type="pct"/>
          </w:tcPr>
          <w:p w:rsidR="00364B1A" w:rsidRPr="00843164" w:rsidRDefault="008E4BC9" w:rsidP="00D17BB9">
            <w:pPr>
              <w:pStyle w:val="Date"/>
              <w:spacing w:after="100" w:afterAutospacing="1"/>
            </w:pPr>
            <w:r>
              <w:t>20</w:t>
            </w:r>
            <w:r w:rsidR="00D17BB9">
              <w:t>07</w:t>
            </w:r>
            <w:r>
              <w:t>.8 - 20</w:t>
            </w:r>
            <w:r w:rsidR="00D17BB9">
              <w:t>09</w:t>
            </w:r>
            <w:r>
              <w:t>.5</w:t>
            </w:r>
          </w:p>
        </w:tc>
        <w:tc>
          <w:tcPr>
            <w:tcW w:w="4087" w:type="pct"/>
          </w:tcPr>
          <w:p w:rsidR="00364B1A" w:rsidRPr="00843164" w:rsidRDefault="00364B1A" w:rsidP="00EB0A4C">
            <w:pPr>
              <w:spacing w:afterAutospacing="1"/>
            </w:pPr>
            <w:r w:rsidRPr="00887FEA">
              <w:rPr>
                <w:i/>
              </w:rPr>
              <w:t>M.S.,  Computer Science</w:t>
            </w:r>
            <w:r>
              <w:t xml:space="preserve">, </w:t>
            </w:r>
            <w:r w:rsidR="00096F3B">
              <w:t>Northeastern University</w:t>
            </w:r>
            <w:r w:rsidR="00EB0A4C">
              <w:t>, Boston, MA,</w:t>
            </w:r>
          </w:p>
        </w:tc>
      </w:tr>
      <w:tr w:rsidR="00843164" w:rsidRPr="00843164" w:rsidTr="002514AB">
        <w:trPr>
          <w:trHeight w:val="207"/>
          <w:tblHeader/>
        </w:trPr>
        <w:tc>
          <w:tcPr>
            <w:tcW w:w="913" w:type="pct"/>
          </w:tcPr>
          <w:p w:rsidR="00843164" w:rsidRPr="00843164" w:rsidRDefault="008E4BC9" w:rsidP="002514AB">
            <w:pPr>
              <w:pStyle w:val="Date"/>
              <w:spacing w:after="0"/>
            </w:pPr>
            <w:r>
              <w:t>200</w:t>
            </w:r>
            <w:r w:rsidR="00D17BB9">
              <w:t>3</w:t>
            </w:r>
            <w:r>
              <w:t xml:space="preserve">.8 </w:t>
            </w:r>
            <w:r w:rsidR="00843164">
              <w:t>-</w:t>
            </w:r>
            <w:r>
              <w:t xml:space="preserve"> 20</w:t>
            </w:r>
            <w:r w:rsidR="00D17BB9">
              <w:t>07</w:t>
            </w:r>
            <w:r>
              <w:t>.5</w:t>
            </w:r>
          </w:p>
        </w:tc>
        <w:tc>
          <w:tcPr>
            <w:tcW w:w="4087" w:type="pct"/>
          </w:tcPr>
          <w:p w:rsidR="00843164" w:rsidRPr="00364B1A" w:rsidRDefault="00364B1A" w:rsidP="002514AB">
            <w:pPr>
              <w:spacing w:after="0"/>
            </w:pPr>
            <w:r w:rsidRPr="00364B1A">
              <w:rPr>
                <w:i/>
                <w:iCs/>
              </w:rPr>
              <w:t>B.S.</w:t>
            </w:r>
            <w:r w:rsidR="00F479D9">
              <w:rPr>
                <w:i/>
                <w:iCs/>
              </w:rPr>
              <w:t>, Electrical &amp; Electronics</w:t>
            </w:r>
            <w:r w:rsidR="008E4BC9">
              <w:rPr>
                <w:i/>
                <w:iCs/>
              </w:rPr>
              <w:t>,</w:t>
            </w:r>
            <w:r w:rsidR="00843164" w:rsidRPr="00364B1A">
              <w:rPr>
                <w:i/>
                <w:iCs/>
              </w:rPr>
              <w:t> </w:t>
            </w:r>
            <w:r w:rsidR="008E4BC9" w:rsidRPr="008E4BC9">
              <w:t>North</w:t>
            </w:r>
            <w:r w:rsidR="00E96B2D">
              <w:t>western Polytechnic</w:t>
            </w:r>
            <w:r w:rsidR="008E4BC9" w:rsidRPr="008E4BC9">
              <w:t xml:space="preserve"> University</w:t>
            </w:r>
            <w:r w:rsidR="00EB0A4C">
              <w:t xml:space="preserve">, </w:t>
            </w:r>
            <w:r w:rsidR="00E96B2D">
              <w:t>Xian</w:t>
            </w:r>
            <w:r w:rsidR="00EB0A4C">
              <w:t>, China</w:t>
            </w:r>
          </w:p>
        </w:tc>
      </w:tr>
    </w:tbl>
    <w:p w:rsidR="00260D3F" w:rsidRPr="00843164" w:rsidRDefault="00260D3F" w:rsidP="002514AB">
      <w:pPr>
        <w:spacing w:after="0"/>
      </w:pPr>
    </w:p>
    <w:sectPr w:rsidR="00260D3F" w:rsidRPr="00843164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A8F" w:rsidRDefault="004C3A8F">
      <w:pPr>
        <w:spacing w:after="0"/>
      </w:pPr>
      <w:r>
        <w:separator/>
      </w:r>
    </w:p>
    <w:p w:rsidR="004C3A8F" w:rsidRDefault="004C3A8F"/>
  </w:endnote>
  <w:endnote w:type="continuationSeparator" w:id="0">
    <w:p w:rsidR="004C3A8F" w:rsidRDefault="004C3A8F">
      <w:pPr>
        <w:spacing w:after="0"/>
      </w:pPr>
      <w:r>
        <w:continuationSeparator/>
      </w:r>
    </w:p>
    <w:p w:rsidR="004C3A8F" w:rsidRDefault="004C3A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2514A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A8F" w:rsidRDefault="004C3A8F">
      <w:pPr>
        <w:spacing w:after="0"/>
      </w:pPr>
      <w:r>
        <w:separator/>
      </w:r>
    </w:p>
    <w:p w:rsidR="004C3A8F" w:rsidRDefault="004C3A8F"/>
  </w:footnote>
  <w:footnote w:type="continuationSeparator" w:id="0">
    <w:p w:rsidR="004C3A8F" w:rsidRDefault="004C3A8F">
      <w:pPr>
        <w:spacing w:after="0"/>
      </w:pPr>
      <w:r>
        <w:continuationSeparator/>
      </w:r>
    </w:p>
    <w:p w:rsidR="004C3A8F" w:rsidRDefault="004C3A8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87E"/>
    <w:rsid w:val="00070E01"/>
    <w:rsid w:val="00081652"/>
    <w:rsid w:val="00096F3B"/>
    <w:rsid w:val="000A38C1"/>
    <w:rsid w:val="000B66C5"/>
    <w:rsid w:val="000C0CA7"/>
    <w:rsid w:val="000D0D8B"/>
    <w:rsid w:val="000F2762"/>
    <w:rsid w:val="00104216"/>
    <w:rsid w:val="00114E14"/>
    <w:rsid w:val="00126049"/>
    <w:rsid w:val="0014523F"/>
    <w:rsid w:val="00190E00"/>
    <w:rsid w:val="001C5599"/>
    <w:rsid w:val="001D0FCB"/>
    <w:rsid w:val="00204F44"/>
    <w:rsid w:val="002514AB"/>
    <w:rsid w:val="00254924"/>
    <w:rsid w:val="002563E8"/>
    <w:rsid w:val="002579A3"/>
    <w:rsid w:val="00260D3F"/>
    <w:rsid w:val="00263FCF"/>
    <w:rsid w:val="00280553"/>
    <w:rsid w:val="002C69FB"/>
    <w:rsid w:val="002F59B3"/>
    <w:rsid w:val="003021B5"/>
    <w:rsid w:val="00303840"/>
    <w:rsid w:val="003102CD"/>
    <w:rsid w:val="00320E59"/>
    <w:rsid w:val="003218EF"/>
    <w:rsid w:val="003220B7"/>
    <w:rsid w:val="003334A7"/>
    <w:rsid w:val="003415C0"/>
    <w:rsid w:val="00364B1A"/>
    <w:rsid w:val="003B20F4"/>
    <w:rsid w:val="003C73FC"/>
    <w:rsid w:val="003E6306"/>
    <w:rsid w:val="00402B4C"/>
    <w:rsid w:val="00474430"/>
    <w:rsid w:val="004816DE"/>
    <w:rsid w:val="004827F9"/>
    <w:rsid w:val="004923CA"/>
    <w:rsid w:val="004B65AF"/>
    <w:rsid w:val="004B7401"/>
    <w:rsid w:val="004C3A8F"/>
    <w:rsid w:val="00513637"/>
    <w:rsid w:val="005305B2"/>
    <w:rsid w:val="005C38D9"/>
    <w:rsid w:val="005E2589"/>
    <w:rsid w:val="00642E3C"/>
    <w:rsid w:val="00650306"/>
    <w:rsid w:val="006529A5"/>
    <w:rsid w:val="00693B17"/>
    <w:rsid w:val="006C065B"/>
    <w:rsid w:val="00711B41"/>
    <w:rsid w:val="00752A75"/>
    <w:rsid w:val="00762CE4"/>
    <w:rsid w:val="007771B1"/>
    <w:rsid w:val="007A3394"/>
    <w:rsid w:val="007B5D19"/>
    <w:rsid w:val="007E427E"/>
    <w:rsid w:val="00810B5F"/>
    <w:rsid w:val="00815F00"/>
    <w:rsid w:val="00827B26"/>
    <w:rsid w:val="00843164"/>
    <w:rsid w:val="00854E7D"/>
    <w:rsid w:val="008551F7"/>
    <w:rsid w:val="00887FEA"/>
    <w:rsid w:val="008B4D90"/>
    <w:rsid w:val="008B5DC0"/>
    <w:rsid w:val="008E4BC9"/>
    <w:rsid w:val="008E6F3D"/>
    <w:rsid w:val="00910C0F"/>
    <w:rsid w:val="009234E4"/>
    <w:rsid w:val="009A6DB0"/>
    <w:rsid w:val="009B7B58"/>
    <w:rsid w:val="009C259E"/>
    <w:rsid w:val="00A01178"/>
    <w:rsid w:val="00A01938"/>
    <w:rsid w:val="00A31A4D"/>
    <w:rsid w:val="00A66504"/>
    <w:rsid w:val="00A75735"/>
    <w:rsid w:val="00A82DCC"/>
    <w:rsid w:val="00AC04B8"/>
    <w:rsid w:val="00AE1145"/>
    <w:rsid w:val="00AE45FE"/>
    <w:rsid w:val="00B00D67"/>
    <w:rsid w:val="00B15D74"/>
    <w:rsid w:val="00B2394B"/>
    <w:rsid w:val="00B35CB5"/>
    <w:rsid w:val="00B46BCE"/>
    <w:rsid w:val="00B6464E"/>
    <w:rsid w:val="00B67D67"/>
    <w:rsid w:val="00B7660F"/>
    <w:rsid w:val="00C02E26"/>
    <w:rsid w:val="00C067C5"/>
    <w:rsid w:val="00C129DF"/>
    <w:rsid w:val="00C26B6C"/>
    <w:rsid w:val="00C363BC"/>
    <w:rsid w:val="00C6062A"/>
    <w:rsid w:val="00C86A94"/>
    <w:rsid w:val="00CC05D9"/>
    <w:rsid w:val="00CC5E12"/>
    <w:rsid w:val="00CD7582"/>
    <w:rsid w:val="00D0020C"/>
    <w:rsid w:val="00D06E8C"/>
    <w:rsid w:val="00D13EBC"/>
    <w:rsid w:val="00D17BB9"/>
    <w:rsid w:val="00D3148F"/>
    <w:rsid w:val="00D65641"/>
    <w:rsid w:val="00D81F4E"/>
    <w:rsid w:val="00D95AFF"/>
    <w:rsid w:val="00DA2008"/>
    <w:rsid w:val="00DD3729"/>
    <w:rsid w:val="00E121D1"/>
    <w:rsid w:val="00E3487E"/>
    <w:rsid w:val="00E44D9F"/>
    <w:rsid w:val="00E72486"/>
    <w:rsid w:val="00E76367"/>
    <w:rsid w:val="00E96B2D"/>
    <w:rsid w:val="00EB0A4C"/>
    <w:rsid w:val="00F22418"/>
    <w:rsid w:val="00F25533"/>
    <w:rsid w:val="00F479D9"/>
    <w:rsid w:val="00F566C2"/>
    <w:rsid w:val="00F6077F"/>
    <w:rsid w:val="00F63B5F"/>
    <w:rsid w:val="00F71252"/>
    <w:rsid w:val="00FE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8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uiPriority="6" w:qFormat="1"/>
    <w:lsdException w:name="Strong" w:uiPriority="22" w:qFormat="1"/>
    <w:lsdException w:name="Emphasis" w:uiPriority="7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customStyle="1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customStyle="1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8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uiPriority="6" w:qFormat="1"/>
    <w:lsdException w:name="Strong" w:uiPriority="22" w:qFormat="1"/>
    <w:lsdException w:name="Emphasis" w:uiPriority="7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customStyle="1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customStyle="1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g%20Chu\Downloads\tf0291946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84DA1BF88C46CF8A92341758EAF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47397-8A7B-43FE-B89D-E5E472997ED0}"/>
      </w:docPartPr>
      <w:docPartBody>
        <w:p w:rsidR="00757F54" w:rsidRDefault="00F63FA4">
          <w:pPr>
            <w:pStyle w:val="A584DA1BF88C46CF8A92341758EAF263"/>
          </w:pPr>
          <w:r w:rsidRPr="00843164">
            <w:t>Objective</w:t>
          </w:r>
        </w:p>
      </w:docPartBody>
    </w:docPart>
    <w:docPart>
      <w:docPartPr>
        <w:name w:val="DC39EA0BFF794864B338C31FBE8B3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DD6DE-A9D6-43F5-B9C6-BA7547ADFF6C}"/>
      </w:docPartPr>
      <w:docPartBody>
        <w:p w:rsidR="00757F54" w:rsidRDefault="00F63FA4">
          <w:pPr>
            <w:pStyle w:val="DC39EA0BFF794864B338C31FBE8B3983"/>
          </w:pPr>
          <w:r w:rsidRPr="00843164">
            <w:t>Skills &amp; Abilities</w:t>
          </w:r>
        </w:p>
      </w:docPartBody>
    </w:docPart>
    <w:docPart>
      <w:docPartPr>
        <w:name w:val="4A31ECEB0B6B4F8C893E5358B45C3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48F41-D5FE-4B37-97A3-D51D66BBA5DF}"/>
      </w:docPartPr>
      <w:docPartBody>
        <w:p w:rsidR="00757F54" w:rsidRDefault="00F63FA4">
          <w:pPr>
            <w:pStyle w:val="4A31ECEB0B6B4F8C893E5358B45C3694"/>
          </w:pPr>
          <w:r w:rsidRPr="00843164">
            <w:t>Experience</w:t>
          </w:r>
        </w:p>
      </w:docPartBody>
    </w:docPart>
    <w:docPart>
      <w:docPartPr>
        <w:name w:val="54E04FC305D94A0CA79F50BCE1E7E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9C0B4-C5D3-4869-9112-D817700F7582}"/>
      </w:docPartPr>
      <w:docPartBody>
        <w:p w:rsidR="00757F54" w:rsidRDefault="00F63FA4">
          <w:pPr>
            <w:pStyle w:val="54E04FC305D94A0CA79F50BCE1E7EA6C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D5"/>
    <w:rsid w:val="001277D5"/>
    <w:rsid w:val="00640268"/>
    <w:rsid w:val="00734C07"/>
    <w:rsid w:val="00757F54"/>
    <w:rsid w:val="00915C9C"/>
    <w:rsid w:val="00A316DE"/>
    <w:rsid w:val="00AE6176"/>
    <w:rsid w:val="00F6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24B8AC514F47AD940247533AE4B67C">
    <w:name w:val="B824B8AC514F47AD940247533AE4B67C"/>
  </w:style>
  <w:style w:type="paragraph" w:customStyle="1" w:styleId="3A6F88268B784A808F0BC50D104F8701">
    <w:name w:val="3A6F88268B784A808F0BC50D104F8701"/>
  </w:style>
  <w:style w:type="paragraph" w:customStyle="1" w:styleId="1B519823B0454AA284308DE8A7E51415">
    <w:name w:val="1B519823B0454AA284308DE8A7E51415"/>
  </w:style>
  <w:style w:type="paragraph" w:customStyle="1" w:styleId="B60A9798F9884107B59BF7109F017031">
    <w:name w:val="B60A9798F9884107B59BF7109F017031"/>
  </w:style>
  <w:style w:type="paragraph" w:customStyle="1" w:styleId="A584DA1BF88C46CF8A92341758EAF263">
    <w:name w:val="A584DA1BF88C46CF8A92341758EAF263"/>
  </w:style>
  <w:style w:type="paragraph" w:customStyle="1" w:styleId="A6A73882740F4D9FB9C42A2073458F6F">
    <w:name w:val="A6A73882740F4D9FB9C42A2073458F6F"/>
  </w:style>
  <w:style w:type="paragraph" w:customStyle="1" w:styleId="DC39EA0BFF794864B338C31FBE8B3983">
    <w:name w:val="DC39EA0BFF794864B338C31FBE8B3983"/>
  </w:style>
  <w:style w:type="paragraph" w:customStyle="1" w:styleId="8BFBB81C861442778B48A16AC56C6D96">
    <w:name w:val="8BFBB81C861442778B48A16AC56C6D96"/>
  </w:style>
  <w:style w:type="paragraph" w:customStyle="1" w:styleId="4A31ECEB0B6B4F8C893E5358B45C3694">
    <w:name w:val="4A31ECEB0B6B4F8C893E5358B45C3694"/>
  </w:style>
  <w:style w:type="paragraph" w:customStyle="1" w:styleId="817C8AABDFCF4C94B98C01C05B25A003">
    <w:name w:val="817C8AABDFCF4C94B98C01C05B25A003"/>
  </w:style>
  <w:style w:type="paragraph" w:customStyle="1" w:styleId="C579C308E09C4B1488CAD3F19244BE2D">
    <w:name w:val="C579C308E09C4B1488CAD3F19244BE2D"/>
  </w:style>
  <w:style w:type="paragraph" w:customStyle="1" w:styleId="A5FDBA55F74347D4A5457C69CC2C1FED">
    <w:name w:val="A5FDBA55F74347D4A5457C69CC2C1FED"/>
  </w:style>
  <w:style w:type="character" w:styleId="Emphasis">
    <w:name w:val="Emphasis"/>
    <w:basedOn w:val="DefaultParagraphFont"/>
    <w:uiPriority w:val="7"/>
    <w:unhideWhenUsed/>
    <w:qFormat/>
    <w:rsid w:val="001277D5"/>
    <w:rPr>
      <w:i/>
      <w:iCs/>
      <w:color w:val="404040" w:themeColor="text1" w:themeTint="BF"/>
    </w:rPr>
  </w:style>
  <w:style w:type="paragraph" w:customStyle="1" w:styleId="56C17D6E8EAF4069BDD35690045D21FE">
    <w:name w:val="56C17D6E8EAF4069BDD35690045D21FE"/>
  </w:style>
  <w:style w:type="paragraph" w:customStyle="1" w:styleId="BFC56E7C32CD4CA9B0974D4E6AACEF15">
    <w:name w:val="BFC56E7C32CD4CA9B0974D4E6AACEF15"/>
  </w:style>
  <w:style w:type="paragraph" w:customStyle="1" w:styleId="B146D67ED5E943D18B0952222B1CAE92">
    <w:name w:val="B146D67ED5E943D18B0952222B1CAE92"/>
  </w:style>
  <w:style w:type="paragraph" w:customStyle="1" w:styleId="847943094F8B4748809733040925E348">
    <w:name w:val="847943094F8B4748809733040925E348"/>
  </w:style>
  <w:style w:type="paragraph" w:customStyle="1" w:styleId="1EF18BB1F52F4561B2C413D24B79D01B">
    <w:name w:val="1EF18BB1F52F4561B2C413D24B79D01B"/>
  </w:style>
  <w:style w:type="paragraph" w:customStyle="1" w:styleId="E29820AB529D4831ABF5CEDEF83FEB83">
    <w:name w:val="E29820AB529D4831ABF5CEDEF83FEB83"/>
  </w:style>
  <w:style w:type="paragraph" w:customStyle="1" w:styleId="B73EC947E209436D934B9A7873A71A1B">
    <w:name w:val="B73EC947E209436D934B9A7873A71A1B"/>
  </w:style>
  <w:style w:type="paragraph" w:customStyle="1" w:styleId="54E04FC305D94A0CA79F50BCE1E7EA6C">
    <w:name w:val="54E04FC305D94A0CA79F50BCE1E7EA6C"/>
  </w:style>
  <w:style w:type="paragraph" w:customStyle="1" w:styleId="FFDAB0CB2C694776A501C8E045D69CD1">
    <w:name w:val="FFDAB0CB2C694776A501C8E045D69CD1"/>
  </w:style>
  <w:style w:type="paragraph" w:customStyle="1" w:styleId="08CF0BBDF28048EE98F05ED159D07507">
    <w:name w:val="08CF0BBDF28048EE98F05ED159D07507"/>
  </w:style>
  <w:style w:type="paragraph" w:customStyle="1" w:styleId="15B88A57B58442F1BA917213ED9BCAFA">
    <w:name w:val="15B88A57B58442F1BA917213ED9BCAFA"/>
  </w:style>
  <w:style w:type="paragraph" w:customStyle="1" w:styleId="1F89A348127A4350BC9D3737B4FBA708">
    <w:name w:val="1F89A348127A4350BC9D3737B4FBA708"/>
  </w:style>
  <w:style w:type="paragraph" w:customStyle="1" w:styleId="A21DC8433D8044C6ACF0CF9C0804812D">
    <w:name w:val="A21DC8433D8044C6ACF0CF9C0804812D"/>
  </w:style>
  <w:style w:type="paragraph" w:customStyle="1" w:styleId="07CDE9BA8D4C460D92622F1C684768EE">
    <w:name w:val="07CDE9BA8D4C460D92622F1C684768EE"/>
  </w:style>
  <w:style w:type="paragraph" w:customStyle="1" w:styleId="DC47E3D2EC6242158BDDB8CAA133825B">
    <w:name w:val="DC47E3D2EC6242158BDDB8CAA133825B"/>
  </w:style>
  <w:style w:type="paragraph" w:customStyle="1" w:styleId="C8D4410EF2FE4E6B9A9FC23F247550ED">
    <w:name w:val="C8D4410EF2FE4E6B9A9FC23F247550ED"/>
  </w:style>
  <w:style w:type="paragraph" w:customStyle="1" w:styleId="91317A862E9841E3879AC0E93B68202B">
    <w:name w:val="91317A862E9841E3879AC0E93B68202B"/>
  </w:style>
  <w:style w:type="paragraph" w:customStyle="1" w:styleId="C9830DC4CF544D12B383C858898B629A">
    <w:name w:val="C9830DC4CF544D12B383C858898B629A"/>
    <w:rsid w:val="001277D5"/>
  </w:style>
  <w:style w:type="paragraph" w:customStyle="1" w:styleId="D82FA507AC0E496CA1DB539ED16932C9">
    <w:name w:val="D82FA507AC0E496CA1DB539ED16932C9"/>
    <w:rsid w:val="001277D5"/>
  </w:style>
  <w:style w:type="paragraph" w:customStyle="1" w:styleId="0B325C0038304FC1A29792D4D249E10F">
    <w:name w:val="0B325C0038304FC1A29792D4D249E10F"/>
    <w:rsid w:val="001277D5"/>
  </w:style>
  <w:style w:type="paragraph" w:customStyle="1" w:styleId="61CEF68AAC9C46C6AE759AF5B79DD081">
    <w:name w:val="61CEF68AAC9C46C6AE759AF5B79DD081"/>
    <w:rsid w:val="001277D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24B8AC514F47AD940247533AE4B67C">
    <w:name w:val="B824B8AC514F47AD940247533AE4B67C"/>
  </w:style>
  <w:style w:type="paragraph" w:customStyle="1" w:styleId="3A6F88268B784A808F0BC50D104F8701">
    <w:name w:val="3A6F88268B784A808F0BC50D104F8701"/>
  </w:style>
  <w:style w:type="paragraph" w:customStyle="1" w:styleId="1B519823B0454AA284308DE8A7E51415">
    <w:name w:val="1B519823B0454AA284308DE8A7E51415"/>
  </w:style>
  <w:style w:type="paragraph" w:customStyle="1" w:styleId="B60A9798F9884107B59BF7109F017031">
    <w:name w:val="B60A9798F9884107B59BF7109F017031"/>
  </w:style>
  <w:style w:type="paragraph" w:customStyle="1" w:styleId="A584DA1BF88C46CF8A92341758EAF263">
    <w:name w:val="A584DA1BF88C46CF8A92341758EAF263"/>
  </w:style>
  <w:style w:type="paragraph" w:customStyle="1" w:styleId="A6A73882740F4D9FB9C42A2073458F6F">
    <w:name w:val="A6A73882740F4D9FB9C42A2073458F6F"/>
  </w:style>
  <w:style w:type="paragraph" w:customStyle="1" w:styleId="DC39EA0BFF794864B338C31FBE8B3983">
    <w:name w:val="DC39EA0BFF794864B338C31FBE8B3983"/>
  </w:style>
  <w:style w:type="paragraph" w:customStyle="1" w:styleId="8BFBB81C861442778B48A16AC56C6D96">
    <w:name w:val="8BFBB81C861442778B48A16AC56C6D96"/>
  </w:style>
  <w:style w:type="paragraph" w:customStyle="1" w:styleId="4A31ECEB0B6B4F8C893E5358B45C3694">
    <w:name w:val="4A31ECEB0B6B4F8C893E5358B45C3694"/>
  </w:style>
  <w:style w:type="paragraph" w:customStyle="1" w:styleId="817C8AABDFCF4C94B98C01C05B25A003">
    <w:name w:val="817C8AABDFCF4C94B98C01C05B25A003"/>
  </w:style>
  <w:style w:type="paragraph" w:customStyle="1" w:styleId="C579C308E09C4B1488CAD3F19244BE2D">
    <w:name w:val="C579C308E09C4B1488CAD3F19244BE2D"/>
  </w:style>
  <w:style w:type="paragraph" w:customStyle="1" w:styleId="A5FDBA55F74347D4A5457C69CC2C1FED">
    <w:name w:val="A5FDBA55F74347D4A5457C69CC2C1FED"/>
  </w:style>
  <w:style w:type="character" w:styleId="Emphasis">
    <w:name w:val="Emphasis"/>
    <w:basedOn w:val="DefaultParagraphFont"/>
    <w:uiPriority w:val="7"/>
    <w:unhideWhenUsed/>
    <w:qFormat/>
    <w:rsid w:val="001277D5"/>
    <w:rPr>
      <w:i/>
      <w:iCs/>
      <w:color w:val="404040" w:themeColor="text1" w:themeTint="BF"/>
    </w:rPr>
  </w:style>
  <w:style w:type="paragraph" w:customStyle="1" w:styleId="56C17D6E8EAF4069BDD35690045D21FE">
    <w:name w:val="56C17D6E8EAF4069BDD35690045D21FE"/>
  </w:style>
  <w:style w:type="paragraph" w:customStyle="1" w:styleId="BFC56E7C32CD4CA9B0974D4E6AACEF15">
    <w:name w:val="BFC56E7C32CD4CA9B0974D4E6AACEF15"/>
  </w:style>
  <w:style w:type="paragraph" w:customStyle="1" w:styleId="B146D67ED5E943D18B0952222B1CAE92">
    <w:name w:val="B146D67ED5E943D18B0952222B1CAE92"/>
  </w:style>
  <w:style w:type="paragraph" w:customStyle="1" w:styleId="847943094F8B4748809733040925E348">
    <w:name w:val="847943094F8B4748809733040925E348"/>
  </w:style>
  <w:style w:type="paragraph" w:customStyle="1" w:styleId="1EF18BB1F52F4561B2C413D24B79D01B">
    <w:name w:val="1EF18BB1F52F4561B2C413D24B79D01B"/>
  </w:style>
  <w:style w:type="paragraph" w:customStyle="1" w:styleId="E29820AB529D4831ABF5CEDEF83FEB83">
    <w:name w:val="E29820AB529D4831ABF5CEDEF83FEB83"/>
  </w:style>
  <w:style w:type="paragraph" w:customStyle="1" w:styleId="B73EC947E209436D934B9A7873A71A1B">
    <w:name w:val="B73EC947E209436D934B9A7873A71A1B"/>
  </w:style>
  <w:style w:type="paragraph" w:customStyle="1" w:styleId="54E04FC305D94A0CA79F50BCE1E7EA6C">
    <w:name w:val="54E04FC305D94A0CA79F50BCE1E7EA6C"/>
  </w:style>
  <w:style w:type="paragraph" w:customStyle="1" w:styleId="FFDAB0CB2C694776A501C8E045D69CD1">
    <w:name w:val="FFDAB0CB2C694776A501C8E045D69CD1"/>
  </w:style>
  <w:style w:type="paragraph" w:customStyle="1" w:styleId="08CF0BBDF28048EE98F05ED159D07507">
    <w:name w:val="08CF0BBDF28048EE98F05ED159D07507"/>
  </w:style>
  <w:style w:type="paragraph" w:customStyle="1" w:styleId="15B88A57B58442F1BA917213ED9BCAFA">
    <w:name w:val="15B88A57B58442F1BA917213ED9BCAFA"/>
  </w:style>
  <w:style w:type="paragraph" w:customStyle="1" w:styleId="1F89A348127A4350BC9D3737B4FBA708">
    <w:name w:val="1F89A348127A4350BC9D3737B4FBA708"/>
  </w:style>
  <w:style w:type="paragraph" w:customStyle="1" w:styleId="A21DC8433D8044C6ACF0CF9C0804812D">
    <w:name w:val="A21DC8433D8044C6ACF0CF9C0804812D"/>
  </w:style>
  <w:style w:type="paragraph" w:customStyle="1" w:styleId="07CDE9BA8D4C460D92622F1C684768EE">
    <w:name w:val="07CDE9BA8D4C460D92622F1C684768EE"/>
  </w:style>
  <w:style w:type="paragraph" w:customStyle="1" w:styleId="DC47E3D2EC6242158BDDB8CAA133825B">
    <w:name w:val="DC47E3D2EC6242158BDDB8CAA133825B"/>
  </w:style>
  <w:style w:type="paragraph" w:customStyle="1" w:styleId="C8D4410EF2FE4E6B9A9FC23F247550ED">
    <w:name w:val="C8D4410EF2FE4E6B9A9FC23F247550ED"/>
  </w:style>
  <w:style w:type="paragraph" w:customStyle="1" w:styleId="91317A862E9841E3879AC0E93B68202B">
    <w:name w:val="91317A862E9841E3879AC0E93B68202B"/>
  </w:style>
  <w:style w:type="paragraph" w:customStyle="1" w:styleId="C9830DC4CF544D12B383C858898B629A">
    <w:name w:val="C9830DC4CF544D12B383C858898B629A"/>
    <w:rsid w:val="001277D5"/>
  </w:style>
  <w:style w:type="paragraph" w:customStyle="1" w:styleId="D82FA507AC0E496CA1DB539ED16932C9">
    <w:name w:val="D82FA507AC0E496CA1DB539ED16932C9"/>
    <w:rsid w:val="001277D5"/>
  </w:style>
  <w:style w:type="paragraph" w:customStyle="1" w:styleId="0B325C0038304FC1A29792D4D249E10F">
    <w:name w:val="0B325C0038304FC1A29792D4D249E10F"/>
    <w:rsid w:val="001277D5"/>
  </w:style>
  <w:style w:type="paragraph" w:customStyle="1" w:styleId="61CEF68AAC9C46C6AE759AF5B79DD081">
    <w:name w:val="61CEF68AAC9C46C6AE759AF5B79DD081"/>
    <w:rsid w:val="001277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tf02919464.dotx</Template>
  <TotalTime>174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Zhang</dc:creator>
  <cp:lastModifiedBy>Peng Zhang</cp:lastModifiedBy>
  <cp:revision>97</cp:revision>
  <cp:lastPrinted>2017-05-23T13:42:00Z</cp:lastPrinted>
  <dcterms:created xsi:type="dcterms:W3CDTF">2017-05-16T02:54:00Z</dcterms:created>
  <dcterms:modified xsi:type="dcterms:W3CDTF">2017-05-23T13:45:00Z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